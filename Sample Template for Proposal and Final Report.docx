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72E0" w14:textId="77777777" w:rsidR="002B7D9F" w:rsidRPr="0083312F" w:rsidRDefault="002B7D9F">
      <w:pPr>
        <w:rPr>
          <w:lang w:val="en-US"/>
        </w:rPr>
      </w:pPr>
      <w:r w:rsidRPr="0083312F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D7EB4" wp14:editId="41B2841A">
                <wp:simplePos x="0" y="0"/>
                <wp:positionH relativeFrom="page">
                  <wp:posOffset>0</wp:posOffset>
                </wp:positionH>
                <wp:positionV relativeFrom="page">
                  <wp:posOffset>5981700</wp:posOffset>
                </wp:positionV>
                <wp:extent cx="7557770" cy="80010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42753" w14:textId="77777777" w:rsidR="002B7D9F" w:rsidRPr="00363CF1" w:rsidRDefault="00022953" w:rsidP="002B7D9F">
                            <w:pPr>
                              <w:pStyle w:val="Subtitl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CA5B1" wp14:editId="73ED2DB2">
                                  <wp:extent cx="1860550" cy="708660"/>
                                  <wp:effectExtent l="0" t="0" r="0" b="0"/>
                                  <wp:docPr id="5" name="Image 5" descr="Spanish Republic of Letters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Spanish Republic of Letters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7E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71pt;width:595.1pt;height:63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" fillcolor="#d8d8d8 [2732]" stroked="f">
                <v:textbox>
                  <w:txbxContent>
                    <w:p w14:paraId="05642753" w14:textId="77777777" w:rsidR="002B7D9F" w:rsidRPr="00363CF1" w:rsidRDefault="00022953" w:rsidP="002B7D9F">
                      <w:pPr>
                        <w:pStyle w:val="Subtitl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7CA5B1" wp14:editId="73ED2DB2">
                            <wp:extent cx="1860550" cy="708660"/>
                            <wp:effectExtent l="0" t="0" r="0" b="0"/>
                            <wp:docPr id="5" name="Image 5" descr="Spanish Republic of Letters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Spanish Republic of Letters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0" cy="708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3312F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A292" wp14:editId="46A3C608">
                <wp:simplePos x="0" y="0"/>
                <wp:positionH relativeFrom="page">
                  <wp:align>left</wp:align>
                </wp:positionH>
                <wp:positionV relativeFrom="page">
                  <wp:posOffset>4666615</wp:posOffset>
                </wp:positionV>
                <wp:extent cx="7557770" cy="1323975"/>
                <wp:effectExtent l="0" t="0" r="254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77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0F43E" w14:textId="77777777" w:rsidR="002B7D9F" w:rsidRDefault="00000000" w:rsidP="002B7D9F">
                            <w:pPr>
                              <w:pStyle w:val="Title"/>
                              <w:spacing w:after="120"/>
                            </w:pPr>
                            <w:sdt>
                              <w:sdtPr>
                                <w:alias w:val="Titre "/>
                                <w:tag w:val=""/>
                                <w:id w:val="1784607920"/>
                                <w:placeholder>
                                  <w:docPart w:val="D69BA33DCB6B426694B63309FBBCB0B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B7D9F">
                                  <w:t>Project Name</w:t>
                                </w:r>
                              </w:sdtContent>
                            </w:sdt>
                          </w:p>
                          <w:p w14:paraId="3AC6D972" w14:textId="77777777" w:rsidR="002B7D9F" w:rsidRPr="00363CF1" w:rsidRDefault="00000000" w:rsidP="002B7D9F">
                            <w:pPr>
                              <w:pStyle w:val="Subtitle"/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Objet "/>
                                <w:tag w:val=""/>
                                <w:id w:val="1787535298"/>
                                <w:placeholder>
                                  <w:docPart w:val="28562860B1534F199369F41C370ABB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2B7D9F" w:rsidRPr="0083312F">
                                  <w:rPr>
                                    <w:lang w:val="en-US"/>
                                  </w:rPr>
                                  <w:t>Document Title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A292" id="Text Box 1" o:spid="_x0000_s1027" type="#_x0000_t202" style="position:absolute;margin-left:0;margin-top:367.45pt;width:595.1pt;height:104.2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" fillcolor="#a5a5a5 [2092]" stroked="f">
                <v:textbox>
                  <w:txbxContent>
                    <w:p w14:paraId="75A0F43E" w14:textId="77777777" w:rsidR="002B7D9F" w:rsidRDefault="00000000" w:rsidP="002B7D9F">
                      <w:pPr>
                        <w:pStyle w:val="Title"/>
                        <w:spacing w:after="120"/>
                      </w:pPr>
                      <w:sdt>
                        <w:sdtPr>
                          <w:alias w:val="Titre "/>
                          <w:tag w:val=""/>
                          <w:id w:val="1784607920"/>
                          <w:placeholder>
                            <w:docPart w:val="D69BA33DCB6B426694B63309FBBCB0BF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B7D9F">
                            <w:t>Project Name</w:t>
                          </w:r>
                        </w:sdtContent>
                      </w:sdt>
                    </w:p>
                    <w:p w14:paraId="3AC6D972" w14:textId="77777777" w:rsidR="002B7D9F" w:rsidRPr="00363CF1" w:rsidRDefault="00000000" w:rsidP="002B7D9F">
                      <w:pPr>
                        <w:pStyle w:val="Subtitle"/>
                      </w:pPr>
                      <w:sdt>
                        <w:sdtPr>
                          <w:rPr>
                            <w:lang w:val="en-US"/>
                          </w:rPr>
                          <w:alias w:val="Objet "/>
                          <w:tag w:val=""/>
                          <w:id w:val="1787535298"/>
                          <w:placeholder>
                            <w:docPart w:val="28562860B1534F199369F41C370ABBF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B7D9F" w:rsidRPr="0083312F">
                            <w:rPr>
                              <w:lang w:val="en-US"/>
                            </w:rPr>
                            <w:t>Document Title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E2DA75" w14:textId="77777777" w:rsidR="002B7D9F" w:rsidRPr="0083312F" w:rsidRDefault="002B7D9F" w:rsidP="002B7D9F">
      <w:pPr>
        <w:rPr>
          <w:lang w:val="en-US"/>
        </w:rPr>
      </w:pPr>
    </w:p>
    <w:p w14:paraId="28E3B311" w14:textId="77777777" w:rsidR="002B7D9F" w:rsidRPr="0083312F" w:rsidRDefault="002B7D9F" w:rsidP="002B7D9F">
      <w:pPr>
        <w:rPr>
          <w:lang w:val="en-US"/>
        </w:rPr>
      </w:pPr>
    </w:p>
    <w:p w14:paraId="4259509E" w14:textId="77777777" w:rsidR="002B7D9F" w:rsidRPr="0083312F" w:rsidRDefault="002B7D9F" w:rsidP="002B7D9F">
      <w:pPr>
        <w:rPr>
          <w:lang w:val="en-US"/>
        </w:rPr>
      </w:pPr>
    </w:p>
    <w:p w14:paraId="77769523" w14:textId="77777777" w:rsidR="002B7D9F" w:rsidRPr="0083312F" w:rsidRDefault="002B7D9F" w:rsidP="002B7D9F">
      <w:pPr>
        <w:rPr>
          <w:lang w:val="en-US"/>
        </w:rPr>
      </w:pPr>
    </w:p>
    <w:p w14:paraId="1B445475" w14:textId="77777777" w:rsidR="002B7D9F" w:rsidRPr="0083312F" w:rsidRDefault="002B7D9F" w:rsidP="002B7D9F">
      <w:pPr>
        <w:rPr>
          <w:lang w:val="en-US"/>
        </w:rPr>
      </w:pPr>
    </w:p>
    <w:p w14:paraId="2768BFFB" w14:textId="77777777" w:rsidR="002B7D9F" w:rsidRPr="0083312F" w:rsidRDefault="002B7D9F" w:rsidP="002B7D9F">
      <w:pPr>
        <w:rPr>
          <w:lang w:val="en-US"/>
        </w:rPr>
      </w:pPr>
    </w:p>
    <w:p w14:paraId="7899D1DA" w14:textId="77777777" w:rsidR="002B7D9F" w:rsidRPr="0083312F" w:rsidRDefault="002B7D9F" w:rsidP="002B7D9F">
      <w:pPr>
        <w:rPr>
          <w:lang w:val="en-US"/>
        </w:rPr>
      </w:pPr>
    </w:p>
    <w:p w14:paraId="401497F3" w14:textId="77777777" w:rsidR="002B7D9F" w:rsidRPr="0083312F" w:rsidRDefault="002B7D9F" w:rsidP="002B7D9F">
      <w:pPr>
        <w:rPr>
          <w:lang w:val="en-US"/>
        </w:rPr>
      </w:pPr>
    </w:p>
    <w:p w14:paraId="71161393" w14:textId="77777777" w:rsidR="002B7D9F" w:rsidRPr="0083312F" w:rsidRDefault="002B7D9F" w:rsidP="002B7D9F">
      <w:pPr>
        <w:rPr>
          <w:lang w:val="en-US"/>
        </w:rPr>
      </w:pPr>
    </w:p>
    <w:p w14:paraId="76F9E77C" w14:textId="77777777" w:rsidR="002B7D9F" w:rsidRPr="0083312F" w:rsidRDefault="002B7D9F" w:rsidP="002B7D9F">
      <w:pPr>
        <w:rPr>
          <w:lang w:val="en-US"/>
        </w:rPr>
      </w:pPr>
    </w:p>
    <w:p w14:paraId="6C326E44" w14:textId="77777777" w:rsidR="002B7D9F" w:rsidRPr="0083312F" w:rsidRDefault="002B7D9F" w:rsidP="002B7D9F">
      <w:pPr>
        <w:rPr>
          <w:lang w:val="en-US"/>
        </w:rPr>
      </w:pPr>
    </w:p>
    <w:p w14:paraId="65BD0808" w14:textId="77777777" w:rsidR="002B7D9F" w:rsidRPr="0083312F" w:rsidRDefault="002B7D9F" w:rsidP="002B7D9F">
      <w:pPr>
        <w:rPr>
          <w:lang w:val="en-US"/>
        </w:rPr>
      </w:pPr>
    </w:p>
    <w:p w14:paraId="1FEA1950" w14:textId="77777777" w:rsidR="002B7D9F" w:rsidRPr="0083312F" w:rsidRDefault="002B7D9F" w:rsidP="002B7D9F">
      <w:pPr>
        <w:rPr>
          <w:lang w:val="en-US"/>
        </w:rPr>
      </w:pPr>
    </w:p>
    <w:p w14:paraId="72D9D5F2" w14:textId="77777777" w:rsidR="002B7D9F" w:rsidRPr="0083312F" w:rsidRDefault="002B7D9F" w:rsidP="002B7D9F">
      <w:pPr>
        <w:rPr>
          <w:lang w:val="en-US"/>
        </w:rPr>
      </w:pPr>
    </w:p>
    <w:p w14:paraId="29F1947C" w14:textId="77777777" w:rsidR="002B7D9F" w:rsidRPr="0083312F" w:rsidRDefault="002B7D9F" w:rsidP="002B7D9F">
      <w:pPr>
        <w:rPr>
          <w:lang w:val="en-US"/>
        </w:rPr>
      </w:pPr>
    </w:p>
    <w:p w14:paraId="33DA1E5B" w14:textId="77777777" w:rsidR="002B7D9F" w:rsidRPr="0083312F" w:rsidRDefault="002B7D9F" w:rsidP="002B7D9F">
      <w:pPr>
        <w:rPr>
          <w:lang w:val="en-US"/>
        </w:rPr>
      </w:pPr>
    </w:p>
    <w:p w14:paraId="51CB6392" w14:textId="77777777" w:rsidR="002B7D9F" w:rsidRPr="0083312F" w:rsidRDefault="002B7D9F" w:rsidP="002B7D9F">
      <w:pPr>
        <w:rPr>
          <w:lang w:val="en-US"/>
        </w:rPr>
      </w:pPr>
    </w:p>
    <w:p w14:paraId="02B7C211" w14:textId="77777777" w:rsidR="002B7D9F" w:rsidRPr="0083312F" w:rsidRDefault="002B7D9F" w:rsidP="002B7D9F">
      <w:pPr>
        <w:rPr>
          <w:lang w:val="en-US"/>
        </w:rPr>
      </w:pPr>
    </w:p>
    <w:p w14:paraId="5E9CBA79" w14:textId="77777777" w:rsidR="00EB58A0" w:rsidRPr="0083312F" w:rsidRDefault="00EB58A0" w:rsidP="002B7D9F">
      <w:pPr>
        <w:rPr>
          <w:lang w:val="en-US"/>
        </w:rPr>
      </w:pPr>
    </w:p>
    <w:p w14:paraId="3DAAABEC" w14:textId="77777777" w:rsidR="00EB58A0" w:rsidRPr="0083312F" w:rsidRDefault="00EB58A0" w:rsidP="002B7D9F">
      <w:pPr>
        <w:rPr>
          <w:lang w:val="en-US"/>
        </w:rPr>
      </w:pPr>
    </w:p>
    <w:p w14:paraId="57923FCB" w14:textId="77777777" w:rsidR="00EB58A0" w:rsidRPr="0083312F" w:rsidRDefault="00EB58A0" w:rsidP="002B7D9F">
      <w:pPr>
        <w:rPr>
          <w:lang w:val="en-US"/>
        </w:rPr>
      </w:pPr>
    </w:p>
    <w:p w14:paraId="20A63E64" w14:textId="77777777" w:rsidR="00EB58A0" w:rsidRPr="0083312F" w:rsidRDefault="00EB58A0" w:rsidP="002B7D9F">
      <w:pPr>
        <w:rPr>
          <w:lang w:val="en-US"/>
        </w:rPr>
      </w:pPr>
    </w:p>
    <w:p w14:paraId="24B44E88" w14:textId="77777777" w:rsidR="00EB58A0" w:rsidRPr="0083312F" w:rsidRDefault="00EB58A0" w:rsidP="002B7D9F">
      <w:pPr>
        <w:rPr>
          <w:lang w:val="en-US"/>
        </w:rPr>
      </w:pPr>
    </w:p>
    <w:p w14:paraId="343586D5" w14:textId="77777777" w:rsidR="00EB58A0" w:rsidRPr="0083312F" w:rsidRDefault="00EB58A0" w:rsidP="002B7D9F">
      <w:pPr>
        <w:rPr>
          <w:lang w:val="en-US"/>
        </w:rPr>
      </w:pPr>
    </w:p>
    <w:p w14:paraId="0482618A" w14:textId="77777777" w:rsidR="00EB58A0" w:rsidRPr="0083312F" w:rsidRDefault="00EB58A0" w:rsidP="002B7D9F">
      <w:pPr>
        <w:rPr>
          <w:lang w:val="en-US"/>
        </w:rPr>
      </w:pPr>
    </w:p>
    <w:p w14:paraId="18E49B8A" w14:textId="77777777" w:rsidR="00EB58A0" w:rsidRPr="0083312F" w:rsidRDefault="00EB58A0" w:rsidP="002B7D9F">
      <w:pPr>
        <w:rPr>
          <w:lang w:val="en-US"/>
        </w:rPr>
      </w:pPr>
    </w:p>
    <w:p w14:paraId="152FBDA6" w14:textId="77777777" w:rsidR="00EB58A0" w:rsidRPr="0083312F" w:rsidRDefault="00EB58A0" w:rsidP="002B7D9F">
      <w:pPr>
        <w:rPr>
          <w:lang w:val="en-US"/>
        </w:rPr>
      </w:pPr>
    </w:p>
    <w:p w14:paraId="638B4BD7" w14:textId="77777777" w:rsidR="00EB58A0" w:rsidRPr="0083312F" w:rsidRDefault="00EB58A0" w:rsidP="002B7D9F">
      <w:pPr>
        <w:rPr>
          <w:lang w:val="en-US"/>
        </w:rPr>
      </w:pPr>
    </w:p>
    <w:p w14:paraId="71E95C55" w14:textId="77777777" w:rsidR="00EB58A0" w:rsidRPr="0083312F" w:rsidRDefault="00EB58A0" w:rsidP="002B7D9F">
      <w:pPr>
        <w:rPr>
          <w:lang w:val="en-US"/>
        </w:rPr>
      </w:pPr>
    </w:p>
    <w:p w14:paraId="208811EE" w14:textId="77777777" w:rsidR="00EB58A0" w:rsidRPr="0083312F" w:rsidRDefault="00EB58A0" w:rsidP="002B7D9F">
      <w:pPr>
        <w:rPr>
          <w:lang w:val="en-US"/>
        </w:rPr>
      </w:pPr>
    </w:p>
    <w:p w14:paraId="1F24A46A" w14:textId="77777777" w:rsidR="00EB58A0" w:rsidRPr="0083312F" w:rsidRDefault="00EB58A0" w:rsidP="002B7D9F">
      <w:pPr>
        <w:rPr>
          <w:lang w:val="en-US"/>
        </w:rPr>
      </w:pPr>
    </w:p>
    <w:p w14:paraId="5BC43EE3" w14:textId="77777777" w:rsidR="00EB58A0" w:rsidRPr="0083312F" w:rsidRDefault="00EB58A0" w:rsidP="002B7D9F">
      <w:pPr>
        <w:rPr>
          <w:lang w:val="en-US"/>
        </w:rPr>
      </w:pPr>
    </w:p>
    <w:p w14:paraId="12AD7624" w14:textId="77777777" w:rsidR="00EB58A0" w:rsidRPr="0083312F" w:rsidRDefault="00EB58A0" w:rsidP="002B7D9F">
      <w:pPr>
        <w:rPr>
          <w:lang w:val="en-US"/>
        </w:rPr>
      </w:pPr>
    </w:p>
    <w:p w14:paraId="2399F73B" w14:textId="77777777" w:rsidR="00EB58A0" w:rsidRPr="0083312F" w:rsidRDefault="00EB58A0" w:rsidP="002B7D9F">
      <w:pPr>
        <w:rPr>
          <w:lang w:val="en-US"/>
        </w:rPr>
      </w:pPr>
    </w:p>
    <w:p w14:paraId="64AE5618" w14:textId="77777777" w:rsidR="002B7D9F" w:rsidRPr="0083312F" w:rsidRDefault="002B7D9F" w:rsidP="002B7D9F">
      <w:pPr>
        <w:rPr>
          <w:lang w:val="en-US"/>
        </w:rPr>
      </w:pPr>
    </w:p>
    <w:p w14:paraId="0F29B163" w14:textId="77777777" w:rsidR="002B7D9F" w:rsidRPr="0083312F" w:rsidRDefault="002B7D9F" w:rsidP="002B7D9F">
      <w:pPr>
        <w:rPr>
          <w:lang w:val="en-US"/>
        </w:rPr>
      </w:pPr>
    </w:p>
    <w:p w14:paraId="4D86CE33" w14:textId="77777777" w:rsidR="002B7D9F" w:rsidRPr="0083312F" w:rsidRDefault="002B7D9F" w:rsidP="002B7D9F">
      <w:pPr>
        <w:rPr>
          <w:lang w:val="en-US"/>
        </w:rPr>
      </w:pPr>
    </w:p>
    <w:p w14:paraId="47A14CF3" w14:textId="77777777" w:rsidR="002B7D9F" w:rsidRPr="0083312F" w:rsidRDefault="002B7D9F" w:rsidP="002B7D9F">
      <w:pPr>
        <w:rPr>
          <w:lang w:val="en-US"/>
        </w:rPr>
      </w:pPr>
    </w:p>
    <w:p w14:paraId="1211D8A0" w14:textId="77777777" w:rsidR="002B7D9F" w:rsidRPr="0083312F" w:rsidRDefault="002B7D9F" w:rsidP="002B7D9F">
      <w:pPr>
        <w:rPr>
          <w:lang w:val="en-US"/>
        </w:rPr>
      </w:pPr>
    </w:p>
    <w:p w14:paraId="51B03D81" w14:textId="77777777" w:rsidR="002B7D9F" w:rsidRPr="0083312F" w:rsidRDefault="002B7D9F" w:rsidP="002B7D9F">
      <w:pPr>
        <w:tabs>
          <w:tab w:val="left" w:pos="4069"/>
        </w:tabs>
        <w:rPr>
          <w:lang w:val="en-US"/>
        </w:rPr>
      </w:pPr>
    </w:p>
    <w:p w14:paraId="71344D5C" w14:textId="77777777" w:rsidR="002B7D9F" w:rsidRPr="0083312F" w:rsidRDefault="002B7D9F" w:rsidP="002B7D9F">
      <w:pPr>
        <w:tabs>
          <w:tab w:val="left" w:pos="4069"/>
        </w:tabs>
        <w:rPr>
          <w:lang w:val="en-US"/>
        </w:rPr>
      </w:pPr>
    </w:p>
    <w:p w14:paraId="7E88B7E8" w14:textId="77777777" w:rsidR="00F1286E" w:rsidRPr="0083312F" w:rsidRDefault="00F1286E" w:rsidP="002B7D9F">
      <w:pPr>
        <w:tabs>
          <w:tab w:val="left" w:pos="4069"/>
        </w:tabs>
        <w:rPr>
          <w:lang w:val="en-US"/>
        </w:rPr>
      </w:pPr>
    </w:p>
    <w:p w14:paraId="5E04384A" w14:textId="77777777" w:rsidR="00653509" w:rsidRPr="0083312F" w:rsidRDefault="00653509" w:rsidP="002B7D9F">
      <w:pPr>
        <w:tabs>
          <w:tab w:val="left" w:pos="4069"/>
        </w:tabs>
        <w:rPr>
          <w:lang w:val="en-US"/>
        </w:rPr>
      </w:pPr>
    </w:p>
    <w:p w14:paraId="62F05635" w14:textId="77777777" w:rsidR="00653509" w:rsidRPr="0083312F" w:rsidRDefault="00653509" w:rsidP="002B7D9F">
      <w:pPr>
        <w:tabs>
          <w:tab w:val="left" w:pos="4069"/>
        </w:tabs>
        <w:rPr>
          <w:lang w:val="en-US"/>
        </w:rPr>
      </w:pPr>
    </w:p>
    <w:p w14:paraId="39281B9A" w14:textId="77777777" w:rsidR="002B7D9F" w:rsidRPr="0083312F" w:rsidRDefault="002B7D9F" w:rsidP="002B7D9F">
      <w:pPr>
        <w:tabs>
          <w:tab w:val="left" w:pos="4069"/>
        </w:tabs>
        <w:rPr>
          <w:lang w:val="en-US"/>
        </w:rPr>
      </w:pPr>
    </w:p>
    <w:p w14:paraId="52B7AF72" w14:textId="77777777" w:rsidR="002B7D9F" w:rsidRPr="0083312F" w:rsidRDefault="002B7D9F" w:rsidP="002B7D9F">
      <w:pPr>
        <w:tabs>
          <w:tab w:val="left" w:pos="4069"/>
        </w:tabs>
        <w:rPr>
          <w:lang w:val="en-US"/>
        </w:rPr>
      </w:pPr>
    </w:p>
    <w:p w14:paraId="6BD293B6" w14:textId="77777777" w:rsidR="00E4407C" w:rsidRPr="0083312F" w:rsidRDefault="00E4407C">
      <w:pPr>
        <w:rPr>
          <w:lang w:val="en-US"/>
        </w:rPr>
      </w:pPr>
      <w:r w:rsidRPr="0083312F">
        <w:rPr>
          <w:lang w:val="en-US"/>
        </w:rPr>
        <w:lastRenderedPageBreak/>
        <w:br w:type="page"/>
      </w:r>
    </w:p>
    <w:p w14:paraId="08798B28" w14:textId="77777777" w:rsidR="002B7D9F" w:rsidRPr="0083312F" w:rsidRDefault="002B7D9F" w:rsidP="002B7D9F">
      <w:pPr>
        <w:tabs>
          <w:tab w:val="left" w:pos="4069"/>
        </w:tabs>
        <w:rPr>
          <w:lang w:val="en-US"/>
        </w:rPr>
        <w:sectPr w:rsidR="002B7D9F" w:rsidRPr="0083312F" w:rsidSect="002B7D9F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9DC2F82" w14:textId="37392295" w:rsidR="00F1286E" w:rsidRPr="0083312F" w:rsidRDefault="00022953" w:rsidP="00F1286E">
      <w:pPr>
        <w:pStyle w:val="Subtitle"/>
        <w:jc w:val="left"/>
        <w:rPr>
          <w:lang w:val="en-US"/>
        </w:rPr>
      </w:pPr>
      <w:r w:rsidRPr="0083312F">
        <w:rPr>
          <w:rStyle w:val="Emphasis"/>
          <w:lang w:val="en-US"/>
        </w:rPr>
        <w:lastRenderedPageBreak/>
        <w:t>Object</w:t>
      </w:r>
      <w:r w:rsidR="00F1286E" w:rsidRPr="0083312F">
        <w:rPr>
          <w:lang w:val="en-US"/>
        </w:rPr>
        <w:t>:</w:t>
      </w:r>
    </w:p>
    <w:p w14:paraId="4F176DFC" w14:textId="77777777" w:rsidR="00F1286E" w:rsidRPr="0083312F" w:rsidRDefault="00F1286E" w:rsidP="00F1286E">
      <w:pPr>
        <w:pStyle w:val="Standard"/>
        <w:rPr>
          <w:rFonts w:ascii="Nimbus Sans L" w:hAnsi="Nimbus Sans L" w:cstheme="minorHAnsi" w:hint="eastAsia"/>
          <w:bCs/>
          <w:i/>
          <w:u w:val="single"/>
          <w:lang w:val="en-US"/>
        </w:rPr>
      </w:pPr>
    </w:p>
    <w:p w14:paraId="50E33BA1" w14:textId="77777777" w:rsidR="00F1286E" w:rsidRPr="0083312F" w:rsidRDefault="00F1286E" w:rsidP="00F1286E">
      <w:pPr>
        <w:rPr>
          <w:i/>
          <w:lang w:val="en-US"/>
        </w:rPr>
      </w:pPr>
      <w:r w:rsidRPr="0083312F">
        <w:rPr>
          <w:lang w:val="en-US"/>
        </w:rPr>
        <w:tab/>
        <w:t xml:space="preserve"> </w:t>
      </w:r>
      <w:r w:rsidR="00022953" w:rsidRPr="0083312F">
        <w:rPr>
          <w:i/>
          <w:lang w:val="en-US"/>
        </w:rPr>
        <w:t>Summary of the document</w:t>
      </w:r>
    </w:p>
    <w:p w14:paraId="38737C96" w14:textId="77777777" w:rsidR="00F1286E" w:rsidRPr="0083312F" w:rsidRDefault="00F1286E" w:rsidP="00F1286E">
      <w:pPr>
        <w:pStyle w:val="Standard"/>
        <w:rPr>
          <w:rFonts w:ascii="Nimbus Sans L" w:hAnsi="Nimbus Sans L" w:cstheme="minorHAnsi" w:hint="eastAsia"/>
          <w:b/>
          <w:bCs/>
          <w:i/>
          <w:sz w:val="26"/>
          <w:szCs w:val="26"/>
          <w:u w:val="single"/>
          <w:lang w:val="en-US"/>
        </w:rPr>
      </w:pPr>
    </w:p>
    <w:p w14:paraId="417F4BF3" w14:textId="1B9ED409" w:rsidR="00F1286E" w:rsidRPr="0083312F" w:rsidRDefault="00F1286E" w:rsidP="00F1286E">
      <w:pPr>
        <w:pStyle w:val="Subtitle"/>
        <w:jc w:val="left"/>
        <w:rPr>
          <w:rFonts w:ascii="Nimbus Sans L" w:hAnsi="Nimbus Sans L"/>
          <w:b/>
          <w:bCs/>
          <w:sz w:val="26"/>
          <w:szCs w:val="26"/>
          <w:u w:val="single"/>
          <w:lang w:val="en-US"/>
        </w:rPr>
      </w:pPr>
      <w:r w:rsidRPr="0083312F">
        <w:rPr>
          <w:rStyle w:val="Emphasis"/>
          <w:lang w:val="en-US"/>
        </w:rPr>
        <w:t>Aut</w:t>
      </w:r>
      <w:r w:rsidR="00022953" w:rsidRPr="0083312F">
        <w:rPr>
          <w:rStyle w:val="Emphasis"/>
          <w:lang w:val="en-US"/>
        </w:rPr>
        <w:t>hor</w:t>
      </w:r>
      <w:r w:rsidRPr="0083312F">
        <w:rPr>
          <w:lang w:val="en-US"/>
        </w:rPr>
        <w:t>s:</w:t>
      </w:r>
    </w:p>
    <w:tbl>
      <w:tblPr>
        <w:tblW w:w="9020" w:type="dxa"/>
        <w:tblInd w:w="45" w:type="dxa"/>
        <w:tblBorders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3"/>
        <w:gridCol w:w="4637"/>
      </w:tblGrid>
      <w:tr w:rsidR="00F1286E" w:rsidRPr="0083312F" w14:paraId="2A906E5A" w14:textId="77777777" w:rsidTr="00470E08">
        <w:trPr>
          <w:trHeight w:val="340"/>
        </w:trPr>
        <w:tc>
          <w:tcPr>
            <w:tcW w:w="9020" w:type="dxa"/>
            <w:gridSpan w:val="2"/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191BA" w14:textId="77777777" w:rsidR="00F1286E" w:rsidRPr="0083312F" w:rsidRDefault="00BD2AC9" w:rsidP="00470E08">
            <w:pPr>
              <w:pStyle w:val="TableHeader"/>
              <w:rPr>
                <w:lang w:val="en-US"/>
              </w:rPr>
            </w:pPr>
            <w:r w:rsidRPr="0083312F">
              <w:rPr>
                <w:lang w:val="en-US"/>
              </w:rPr>
              <w:t>Writers</w:t>
            </w:r>
          </w:p>
        </w:tc>
      </w:tr>
      <w:tr w:rsidR="00F1286E" w:rsidRPr="0083312F" w14:paraId="2D257926" w14:textId="77777777" w:rsidTr="00470E08">
        <w:trPr>
          <w:trHeight w:val="314"/>
        </w:trPr>
        <w:sdt>
          <w:sdtPr>
            <w:rPr>
              <w:rFonts w:ascii="Nimbus Sans L" w:hAnsi="Nimbus Sans L"/>
              <w:lang w:val="en-US"/>
            </w:rPr>
            <w:alias w:val="Auteur "/>
            <w:tag w:val=""/>
            <w:id w:val="171970289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438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1E64E1D" w14:textId="1BD4C901" w:rsidR="00F1286E" w:rsidRPr="0083312F" w:rsidRDefault="006A5D0F" w:rsidP="00470E08">
                <w:pPr>
                  <w:pStyle w:val="TableContents"/>
                  <w:rPr>
                    <w:rFonts w:ascii="Nimbus Sans L" w:hAnsi="Nimbus Sans L" w:hint="eastAsia"/>
                    <w:lang w:val="en-US"/>
                  </w:rPr>
                </w:pPr>
                <w:r w:rsidRPr="0083312F">
                  <w:rPr>
                    <w:rFonts w:ascii="Nimbus Sans L" w:hAnsi="Nimbus Sans L"/>
                    <w:lang w:val="en-US"/>
                  </w:rPr>
                  <w:t>Usama Mir</w:t>
                </w:r>
              </w:p>
            </w:tc>
          </w:sdtContent>
        </w:sdt>
        <w:tc>
          <w:tcPr>
            <w:tcW w:w="4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F52B9" w14:textId="3353E474" w:rsidR="00F1286E" w:rsidRPr="0083312F" w:rsidRDefault="00BD2AC9" w:rsidP="00470E08">
            <w:pPr>
              <w:pStyle w:val="TableContents"/>
              <w:rPr>
                <w:rFonts w:ascii="Nimbus Sans L" w:hAnsi="Nimbus Sans L" w:hint="eastAsia"/>
                <w:lang w:val="en-US"/>
              </w:rPr>
            </w:pPr>
            <w:r w:rsidRPr="0083312F">
              <w:rPr>
                <w:rFonts w:ascii="Nimbus Sans L" w:hAnsi="Nimbus Sans L"/>
                <w:lang w:val="en-US"/>
              </w:rPr>
              <w:t>Written on:</w:t>
            </w:r>
            <w:r w:rsidR="00F1286E" w:rsidRPr="0083312F">
              <w:rPr>
                <w:rFonts w:ascii="Nimbus Sans L" w:hAnsi="Nimbus Sans L"/>
                <w:lang w:val="en-US"/>
              </w:rPr>
              <w:t xml:space="preserve"> </w:t>
            </w:r>
            <w:sdt>
              <w:sdtPr>
                <w:rPr>
                  <w:rFonts w:ascii="Nimbus Sans L" w:hAnsi="Nimbus Sans L"/>
                  <w:lang w:val="en-US"/>
                </w:rPr>
                <w:alias w:val="Date de publication"/>
                <w:tag w:val=""/>
                <w:id w:val="-1747410587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7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022953" w:rsidRPr="0083312F">
                  <w:rPr>
                    <w:rFonts w:ascii="Nimbus Sans L" w:hAnsi="Nimbus Sans L"/>
                    <w:lang w:val="en-US"/>
                  </w:rPr>
                  <w:t xml:space="preserve">     </w:t>
                </w:r>
              </w:sdtContent>
            </w:sdt>
          </w:p>
        </w:tc>
      </w:tr>
    </w:tbl>
    <w:p w14:paraId="11A56D9D" w14:textId="77777777" w:rsidR="00F1286E" w:rsidRPr="0083312F" w:rsidRDefault="00F1286E" w:rsidP="00F1286E">
      <w:pPr>
        <w:pStyle w:val="Standard"/>
        <w:rPr>
          <w:rFonts w:ascii="Nimbus Sans L" w:hAnsi="Nimbus Sans L" w:hint="eastAsia"/>
          <w:lang w:val="en-US"/>
        </w:rPr>
      </w:pPr>
    </w:p>
    <w:p w14:paraId="126AEC77" w14:textId="347000D8" w:rsidR="00F1286E" w:rsidRPr="0083312F" w:rsidRDefault="00022953" w:rsidP="00F1286E">
      <w:pPr>
        <w:pStyle w:val="Subtitle"/>
        <w:jc w:val="left"/>
        <w:rPr>
          <w:rStyle w:val="Emphasis"/>
          <w:lang w:val="en-US"/>
        </w:rPr>
      </w:pPr>
      <w:r w:rsidRPr="0083312F">
        <w:rPr>
          <w:rStyle w:val="Emphasis"/>
          <w:lang w:val="en-US"/>
        </w:rPr>
        <w:t>Sent to</w:t>
      </w:r>
      <w:r w:rsidR="00F1286E" w:rsidRPr="0083312F">
        <w:rPr>
          <w:rStyle w:val="Emphasis"/>
          <w:lang w:val="en-US"/>
        </w:rPr>
        <w:t>:</w:t>
      </w:r>
    </w:p>
    <w:tbl>
      <w:tblPr>
        <w:tblW w:w="9039" w:type="dxa"/>
        <w:tblInd w:w="45" w:type="dxa"/>
        <w:tblBorders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9"/>
      </w:tblGrid>
      <w:tr w:rsidR="00F1286E" w:rsidRPr="0083312F" w14:paraId="79311351" w14:textId="77777777" w:rsidTr="00470E08">
        <w:trPr>
          <w:trHeight w:val="150"/>
        </w:trPr>
        <w:tc>
          <w:tcPr>
            <w:tcW w:w="9039" w:type="dxa"/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E4F33" w14:textId="3386B03B" w:rsidR="00F1286E" w:rsidRPr="0083312F" w:rsidRDefault="00F1286E" w:rsidP="00470E08">
            <w:pPr>
              <w:pStyle w:val="TableHeader"/>
              <w:tabs>
                <w:tab w:val="center" w:pos="2000"/>
                <w:tab w:val="left" w:pos="3152"/>
              </w:tabs>
              <w:rPr>
                <w:lang w:val="en-US"/>
              </w:rPr>
            </w:pPr>
            <w:r w:rsidRPr="0083312F">
              <w:rPr>
                <w:lang w:val="en-US"/>
              </w:rPr>
              <w:t>Destin</w:t>
            </w:r>
            <w:r w:rsidR="009E75D3" w:rsidRPr="0083312F">
              <w:rPr>
                <w:lang w:val="en-US"/>
              </w:rPr>
              <w:t xml:space="preserve">ation </w:t>
            </w:r>
          </w:p>
        </w:tc>
      </w:tr>
      <w:tr w:rsidR="00F1286E" w:rsidRPr="0083312F" w14:paraId="3DBCD799" w14:textId="77777777" w:rsidTr="00470E08">
        <w:trPr>
          <w:trHeight w:val="366"/>
        </w:trPr>
        <w:tc>
          <w:tcPr>
            <w:tcW w:w="9039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F08AD" w14:textId="77777777" w:rsidR="00F1286E" w:rsidRPr="0083312F" w:rsidRDefault="00F1286E" w:rsidP="00470E08">
            <w:pPr>
              <w:pStyle w:val="TableContents"/>
              <w:jc w:val="center"/>
              <w:rPr>
                <w:rFonts w:ascii="Nimbus Sans L" w:hAnsi="Nimbus Sans L" w:hint="eastAsia"/>
                <w:lang w:val="en-US"/>
              </w:rPr>
            </w:pPr>
          </w:p>
        </w:tc>
      </w:tr>
    </w:tbl>
    <w:p w14:paraId="10A7E100" w14:textId="77777777" w:rsidR="00F1286E" w:rsidRPr="0083312F" w:rsidRDefault="00F1286E" w:rsidP="00F1286E">
      <w:pPr>
        <w:rPr>
          <w:lang w:val="en-US"/>
        </w:rPr>
      </w:pPr>
    </w:p>
    <w:p w14:paraId="372933C0" w14:textId="244E674C" w:rsidR="00F1286E" w:rsidRPr="0083312F" w:rsidRDefault="00F1286E" w:rsidP="00F1286E">
      <w:pPr>
        <w:rPr>
          <w:lang w:val="en-US"/>
        </w:rPr>
      </w:pPr>
      <w:r w:rsidRPr="0083312F">
        <w:rPr>
          <w:lang w:val="en-US"/>
        </w:rPr>
        <w:t xml:space="preserve">ID: </w:t>
      </w:r>
      <w:r w:rsidR="002915DC" w:rsidRPr="0083312F">
        <w:rPr>
          <w:lang w:val="en-US"/>
        </w:rPr>
        <w:t>Document 1</w:t>
      </w:r>
    </w:p>
    <w:p w14:paraId="42B313DB" w14:textId="6EDD9D35" w:rsidR="00F1286E" w:rsidRPr="0083312F" w:rsidRDefault="00022953" w:rsidP="00F1286E">
      <w:pPr>
        <w:rPr>
          <w:lang w:val="en-US"/>
        </w:rPr>
      </w:pPr>
      <w:r w:rsidRPr="0083312F">
        <w:rPr>
          <w:lang w:val="en-US"/>
        </w:rPr>
        <w:t>State</w:t>
      </w:r>
      <w:r w:rsidR="00F1286E" w:rsidRPr="0083312F">
        <w:rPr>
          <w:lang w:val="en-US"/>
        </w:rPr>
        <w:t xml:space="preserve">: </w:t>
      </w:r>
      <w:r w:rsidR="00F1286E" w:rsidRPr="0083312F">
        <w:rPr>
          <w:b/>
          <w:color w:val="6E6E6E" w:themeColor="accent1" w:themeShade="80"/>
          <w:lang w:val="en-US"/>
        </w:rPr>
        <w:t>Propo</w:t>
      </w:r>
      <w:r w:rsidR="009A5FD3" w:rsidRPr="0083312F">
        <w:rPr>
          <w:b/>
          <w:color w:val="6E6E6E" w:themeColor="accent1" w:themeShade="80"/>
          <w:lang w:val="en-US"/>
        </w:rPr>
        <w:t>sal</w:t>
      </w:r>
    </w:p>
    <w:p w14:paraId="6B0DA0DB" w14:textId="77777777" w:rsidR="00F1286E" w:rsidRPr="0083312F" w:rsidRDefault="00F1286E" w:rsidP="00F1286E">
      <w:pPr>
        <w:rPr>
          <w:lang w:val="en-US"/>
        </w:rPr>
      </w:pPr>
    </w:p>
    <w:p w14:paraId="04E0EBC5" w14:textId="77777777" w:rsidR="00C578A2" w:rsidRPr="0083312F" w:rsidRDefault="00C578A2" w:rsidP="002B7D9F">
      <w:pPr>
        <w:tabs>
          <w:tab w:val="left" w:pos="4069"/>
        </w:tabs>
        <w:rPr>
          <w:lang w:val="en-US"/>
        </w:rPr>
      </w:pPr>
    </w:p>
    <w:p w14:paraId="43C1A1EF" w14:textId="77777777" w:rsidR="00C578A2" w:rsidRPr="0083312F" w:rsidRDefault="00C578A2" w:rsidP="00C578A2">
      <w:pPr>
        <w:rPr>
          <w:lang w:val="en-US"/>
        </w:rPr>
      </w:pPr>
    </w:p>
    <w:p w14:paraId="766E1E98" w14:textId="77777777" w:rsidR="00C578A2" w:rsidRPr="0083312F" w:rsidRDefault="00C578A2" w:rsidP="00C578A2">
      <w:pPr>
        <w:rPr>
          <w:lang w:val="en-US"/>
        </w:rPr>
      </w:pPr>
    </w:p>
    <w:p w14:paraId="7998A613" w14:textId="77777777" w:rsidR="00C578A2" w:rsidRPr="0083312F" w:rsidRDefault="00C578A2" w:rsidP="00C578A2">
      <w:pPr>
        <w:rPr>
          <w:lang w:val="en-US"/>
        </w:rPr>
      </w:pPr>
    </w:p>
    <w:p w14:paraId="702826A7" w14:textId="77777777" w:rsidR="00C578A2" w:rsidRPr="0083312F" w:rsidRDefault="00C578A2" w:rsidP="00C578A2">
      <w:pPr>
        <w:rPr>
          <w:lang w:val="en-US"/>
        </w:rPr>
      </w:pPr>
    </w:p>
    <w:p w14:paraId="4F5FC955" w14:textId="77777777" w:rsidR="00C578A2" w:rsidRPr="0083312F" w:rsidRDefault="00C578A2" w:rsidP="00C578A2">
      <w:pPr>
        <w:rPr>
          <w:lang w:val="en-US"/>
        </w:rPr>
      </w:pPr>
    </w:p>
    <w:p w14:paraId="28BB94AD" w14:textId="77777777" w:rsidR="00C578A2" w:rsidRPr="0083312F" w:rsidRDefault="00C578A2" w:rsidP="00C578A2">
      <w:pPr>
        <w:rPr>
          <w:lang w:val="en-US"/>
        </w:rPr>
      </w:pPr>
    </w:p>
    <w:p w14:paraId="3F437FAC" w14:textId="77777777" w:rsidR="00C578A2" w:rsidRPr="0083312F" w:rsidRDefault="00C578A2" w:rsidP="00C578A2">
      <w:pPr>
        <w:rPr>
          <w:lang w:val="en-US"/>
        </w:rPr>
      </w:pPr>
    </w:p>
    <w:p w14:paraId="1B85C69F" w14:textId="77777777" w:rsidR="00C578A2" w:rsidRPr="0083312F" w:rsidRDefault="00C578A2" w:rsidP="00C578A2">
      <w:pPr>
        <w:rPr>
          <w:lang w:val="en-US"/>
        </w:rPr>
      </w:pPr>
    </w:p>
    <w:p w14:paraId="76219322" w14:textId="77777777" w:rsidR="00C578A2" w:rsidRPr="0083312F" w:rsidRDefault="00C578A2" w:rsidP="00C578A2">
      <w:pPr>
        <w:rPr>
          <w:lang w:val="en-US"/>
        </w:rPr>
      </w:pPr>
    </w:p>
    <w:p w14:paraId="0116633C" w14:textId="77777777" w:rsidR="00C578A2" w:rsidRPr="0083312F" w:rsidRDefault="00C578A2" w:rsidP="00C578A2">
      <w:pPr>
        <w:rPr>
          <w:lang w:val="en-US"/>
        </w:rPr>
      </w:pPr>
    </w:p>
    <w:p w14:paraId="52E9AD38" w14:textId="77777777" w:rsidR="00EB58A0" w:rsidRPr="0083312F" w:rsidRDefault="00EB58A0" w:rsidP="00C578A2">
      <w:pPr>
        <w:rPr>
          <w:lang w:val="en-US"/>
        </w:rPr>
      </w:pPr>
    </w:p>
    <w:p w14:paraId="69A70E91" w14:textId="77777777" w:rsidR="00EB58A0" w:rsidRPr="0083312F" w:rsidRDefault="00EB58A0" w:rsidP="00C578A2">
      <w:pPr>
        <w:rPr>
          <w:lang w:val="en-US"/>
        </w:rPr>
      </w:pPr>
    </w:p>
    <w:p w14:paraId="48E6B215" w14:textId="77777777" w:rsidR="00EB58A0" w:rsidRPr="0083312F" w:rsidRDefault="00EB58A0" w:rsidP="00C578A2">
      <w:pPr>
        <w:rPr>
          <w:lang w:val="en-US"/>
        </w:rPr>
      </w:pPr>
    </w:p>
    <w:p w14:paraId="554AAE90" w14:textId="77777777" w:rsidR="00EB58A0" w:rsidRPr="0083312F" w:rsidRDefault="00EB58A0" w:rsidP="00C578A2">
      <w:pPr>
        <w:rPr>
          <w:lang w:val="en-US"/>
        </w:rPr>
      </w:pPr>
    </w:p>
    <w:p w14:paraId="2D17A979" w14:textId="77777777" w:rsidR="00EB58A0" w:rsidRPr="0083312F" w:rsidRDefault="00EB58A0" w:rsidP="00C578A2">
      <w:pPr>
        <w:rPr>
          <w:lang w:val="en-US"/>
        </w:rPr>
      </w:pPr>
    </w:p>
    <w:p w14:paraId="7FCD54A7" w14:textId="77777777" w:rsidR="00EB58A0" w:rsidRPr="0083312F" w:rsidRDefault="00EB58A0" w:rsidP="00C578A2">
      <w:pPr>
        <w:rPr>
          <w:lang w:val="en-US"/>
        </w:rPr>
      </w:pPr>
    </w:p>
    <w:p w14:paraId="033598BC" w14:textId="77777777" w:rsidR="00EB58A0" w:rsidRPr="0083312F" w:rsidRDefault="00EB58A0" w:rsidP="00C578A2">
      <w:pPr>
        <w:rPr>
          <w:lang w:val="en-US"/>
        </w:rPr>
      </w:pPr>
    </w:p>
    <w:p w14:paraId="3A3126C2" w14:textId="77777777" w:rsidR="00EB58A0" w:rsidRPr="0083312F" w:rsidRDefault="00EB58A0" w:rsidP="00C578A2">
      <w:pPr>
        <w:rPr>
          <w:lang w:val="en-US"/>
        </w:rPr>
      </w:pPr>
    </w:p>
    <w:p w14:paraId="0AA8BEBE" w14:textId="77777777" w:rsidR="00EB58A0" w:rsidRPr="0083312F" w:rsidRDefault="00EB58A0" w:rsidP="00C578A2">
      <w:pPr>
        <w:rPr>
          <w:lang w:val="en-US"/>
        </w:rPr>
      </w:pPr>
    </w:p>
    <w:p w14:paraId="06AA3679" w14:textId="77777777" w:rsidR="000E5BFF" w:rsidRPr="0083312F" w:rsidRDefault="00000000" w:rsidP="00C578A2">
      <w:pPr>
        <w:rPr>
          <w:lang w:val="en-US"/>
        </w:rPr>
      </w:pPr>
    </w:p>
    <w:p w14:paraId="4AF88351" w14:textId="77777777" w:rsidR="00C578A2" w:rsidRPr="0083312F" w:rsidRDefault="00C578A2" w:rsidP="00C578A2">
      <w:pPr>
        <w:rPr>
          <w:lang w:val="en-US"/>
        </w:rPr>
        <w:sectPr w:rsidR="00C578A2" w:rsidRPr="0083312F" w:rsidSect="002B7D9F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D29F94" w14:textId="77777777" w:rsidR="00EB58A0" w:rsidRPr="0083312F" w:rsidRDefault="00EB58A0" w:rsidP="00022953">
      <w:pPr>
        <w:pStyle w:val="Heading1"/>
        <w:tabs>
          <w:tab w:val="left" w:pos="2273"/>
        </w:tabs>
        <w:rPr>
          <w:lang w:val="en-US"/>
        </w:rPr>
      </w:pPr>
      <w:r w:rsidRPr="0083312F">
        <w:rPr>
          <w:lang w:val="en-US"/>
        </w:rPr>
        <w:lastRenderedPageBreak/>
        <w:t>Histor</w:t>
      </w:r>
      <w:r w:rsidR="00022953" w:rsidRPr="0083312F">
        <w:rPr>
          <w:lang w:val="en-US"/>
        </w:rPr>
        <w:t>y</w:t>
      </w:r>
      <w:r w:rsidR="00022953" w:rsidRPr="0083312F">
        <w:rPr>
          <w:lang w:val="en-US"/>
        </w:rPr>
        <w:tab/>
      </w:r>
    </w:p>
    <w:p w14:paraId="3D40D2D9" w14:textId="77777777" w:rsidR="00EB58A0" w:rsidRPr="0083312F" w:rsidRDefault="00EB58A0" w:rsidP="00EB58A0">
      <w:pPr>
        <w:rPr>
          <w:lang w:val="en-US"/>
        </w:rPr>
      </w:pPr>
    </w:p>
    <w:p w14:paraId="7AE59FC0" w14:textId="77777777" w:rsidR="00C578A2" w:rsidRPr="0083312F" w:rsidRDefault="00C578A2" w:rsidP="00C578A2">
      <w:pPr>
        <w:rPr>
          <w:lang w:val="en-US"/>
        </w:rPr>
      </w:pPr>
    </w:p>
    <w:p w14:paraId="562E8F8C" w14:textId="77777777" w:rsidR="00C578A2" w:rsidRPr="0083312F" w:rsidRDefault="00C578A2" w:rsidP="00C578A2">
      <w:pPr>
        <w:rPr>
          <w:lang w:val="en-US"/>
        </w:rPr>
        <w:sectPr w:rsidR="00C578A2" w:rsidRPr="0083312F" w:rsidSect="002B7D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45BF02" w14:textId="77777777" w:rsidR="00C578A2" w:rsidRPr="0083312F" w:rsidRDefault="00C578A2" w:rsidP="00C578A2">
      <w:pPr>
        <w:rPr>
          <w:lang w:val="en-US"/>
        </w:rPr>
      </w:pPr>
    </w:p>
    <w:sectPr w:rsidR="00C578A2" w:rsidRPr="0083312F" w:rsidSect="002B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6AFD" w14:textId="77777777" w:rsidR="00E91921" w:rsidRDefault="00E91921" w:rsidP="002B7D9F">
      <w:pPr>
        <w:spacing w:line="240" w:lineRule="auto"/>
      </w:pPr>
      <w:r>
        <w:separator/>
      </w:r>
    </w:p>
  </w:endnote>
  <w:endnote w:type="continuationSeparator" w:id="0">
    <w:p w14:paraId="0C90DF42" w14:textId="77777777" w:rsidR="00E91921" w:rsidRDefault="00E91921" w:rsidP="002B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Neutraface 2 Text Bold">
    <w:altName w:val="Trebuchet MS"/>
    <w:charset w:val="00"/>
    <w:family w:val="auto"/>
    <w:pitch w:val="variable"/>
    <w:sig w:usb0="00000001" w:usb1="00000000" w:usb2="00000000" w:usb3="00000000" w:csb0="0000009B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 Sans L">
    <w:altName w:val="Arial"/>
    <w:charset w:val="00"/>
    <w:family w:val="swiss"/>
    <w:pitch w:val="default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6E16" w14:textId="77777777" w:rsidR="00653509" w:rsidRPr="0083312F" w:rsidRDefault="00022953" w:rsidP="00653509">
    <w:pPr>
      <w:jc w:val="center"/>
      <w:rPr>
        <w:color w:val="000000" w:themeColor="text1"/>
        <w:lang w:val="en-US"/>
      </w:rPr>
    </w:pPr>
    <w:r w:rsidRPr="0083312F">
      <w:rPr>
        <w:color w:val="000000" w:themeColor="text1"/>
        <w:lang w:val="en-US"/>
      </w:rPr>
      <w:t>This document is the property of Team. It may not be reproduced without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447F" w14:textId="1D794BB9" w:rsidR="002B7D9F" w:rsidRPr="0083312F" w:rsidRDefault="002B7D9F" w:rsidP="002B7D9F">
    <w:pPr>
      <w:pStyle w:val="Subtitle"/>
      <w:rPr>
        <w:iCs w:val="0"/>
        <w:color w:val="808080" w:themeColor="text1" w:themeTint="7F"/>
        <w:sz w:val="24"/>
        <w:lang w:val="en-US"/>
      </w:rPr>
    </w:pPr>
    <w:r w:rsidRPr="0083312F">
      <w:rPr>
        <w:rStyle w:val="SubtleEmphasis"/>
        <w:lang w:val="en-US"/>
      </w:rPr>
      <w:t xml:space="preserve">Copyright © </w:t>
    </w:r>
    <w:r w:rsidR="00022953" w:rsidRPr="0083312F">
      <w:rPr>
        <w:rStyle w:val="SubtleEmphasis"/>
        <w:lang w:val="en-US"/>
      </w:rPr>
      <w:t>202</w:t>
    </w:r>
    <w:r w:rsidR="0062169D">
      <w:rPr>
        <w:rStyle w:val="SubtleEmphasis"/>
        <w:lang w:val="en-US"/>
      </w:rPr>
      <w:t>3</w:t>
    </w:r>
    <w:r w:rsidRPr="0083312F">
      <w:rPr>
        <w:rStyle w:val="SubtleEmphasis"/>
        <w:lang w:val="en-US"/>
      </w:rPr>
      <w:t xml:space="preserve"> </w:t>
    </w:r>
    <w:r w:rsidR="00022953" w:rsidRPr="0083312F">
      <w:rPr>
        <w:rStyle w:val="SubtleEmphasis"/>
        <w:lang w:val="en-US"/>
      </w:rPr>
      <w:t>Team</w:t>
    </w:r>
    <w:r w:rsidRPr="0083312F">
      <w:rPr>
        <w:rStyle w:val="SubtleEmphasis"/>
        <w:lang w:val="en-US"/>
      </w:rPr>
      <w:t xml:space="preserve"> – </w:t>
    </w:r>
    <w:r w:rsidR="0083312F" w:rsidRPr="0083312F">
      <w:rPr>
        <w:rStyle w:val="SubtleEmphasis"/>
        <w:lang w:val="en-US"/>
      </w:rPr>
      <w:t>All rights reserved</w:t>
    </w:r>
    <w:r w:rsidRPr="0083312F">
      <w:rPr>
        <w:rStyle w:val="SubtleEmphasis"/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0491" w14:textId="77777777" w:rsidR="00E4407C" w:rsidRPr="009A7ED5" w:rsidRDefault="00000000" w:rsidP="00EB58A0">
    <w:pPr>
      <w:pBdr>
        <w:top w:val="single" w:sz="4" w:space="1" w:color="auto"/>
      </w:pBdr>
      <w:jc w:val="center"/>
      <w:rPr>
        <w:rStyle w:val="SubtleEmphasis"/>
        <w:lang w:val="en-US"/>
      </w:rPr>
    </w:pPr>
    <w:sdt>
      <w:sdtPr>
        <w:rPr>
          <w:rFonts w:ascii="Helvetica Light" w:hAnsi="Helvetica Light"/>
          <w:iCs/>
          <w:color w:val="808080" w:themeColor="text1" w:themeTint="7F"/>
          <w:lang w:val="en-US"/>
        </w:rPr>
        <w:alias w:val="Titre "/>
        <w:tag w:val=""/>
        <w:id w:val="-182418414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4407C" w:rsidRPr="009A7ED5">
          <w:rPr>
            <w:rFonts w:ascii="Helvetica Light" w:hAnsi="Helvetica Light"/>
            <w:iCs/>
            <w:color w:val="808080" w:themeColor="text1" w:themeTint="7F"/>
            <w:lang w:val="en-US"/>
          </w:rPr>
          <w:t>Project Name</w:t>
        </w:r>
      </w:sdtContent>
    </w:sdt>
    <w:r w:rsidR="00E4407C" w:rsidRPr="009A7ED5">
      <w:rPr>
        <w:rStyle w:val="SubtleEmphasis"/>
        <w:lang w:val="en-US"/>
      </w:rPr>
      <w:t xml:space="preserve"> – </w:t>
    </w:r>
    <w:sdt>
      <w:sdtPr>
        <w:rPr>
          <w:rStyle w:val="SubtleEmphasis"/>
          <w:lang w:val="en-US"/>
        </w:rPr>
        <w:alias w:val="Objet "/>
        <w:tag w:val=""/>
        <w:id w:val="-36613683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4407C" w:rsidRPr="009A7ED5">
          <w:rPr>
            <w:rStyle w:val="SubtleEmphasis"/>
            <w:lang w:val="en-US"/>
          </w:rPr>
          <w:t>Document Title</w:t>
        </w:r>
      </w:sdtContent>
    </w:sdt>
  </w:p>
  <w:p w14:paraId="08A126A4" w14:textId="7BB5020F" w:rsidR="00E4407C" w:rsidRPr="009A7ED5" w:rsidRDefault="00D15574" w:rsidP="00BA5C17">
    <w:pPr>
      <w:pStyle w:val="Subtitle"/>
      <w:rPr>
        <w:iCs w:val="0"/>
        <w:color w:val="808080" w:themeColor="text1" w:themeTint="7F"/>
        <w:sz w:val="24"/>
        <w:lang w:val="en-US"/>
      </w:rPr>
    </w:pPr>
    <w:r w:rsidRPr="009A7ED5">
      <w:rPr>
        <w:rStyle w:val="SubtleEmphasis"/>
        <w:lang w:val="en-US"/>
      </w:rPr>
      <w:t>Copyright © 202</w:t>
    </w:r>
    <w:r w:rsidR="00A20C02">
      <w:rPr>
        <w:rStyle w:val="SubtleEmphasis"/>
        <w:lang w:val="en-US"/>
      </w:rPr>
      <w:t>3</w:t>
    </w:r>
    <w:r w:rsidRPr="009A7ED5">
      <w:rPr>
        <w:rStyle w:val="SubtleEmphasis"/>
        <w:lang w:val="en-US"/>
      </w:rPr>
      <w:t xml:space="preserve"> Team – All rights reserved.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F890" w14:textId="77777777" w:rsidR="002B7D9F" w:rsidRPr="002B7D9F" w:rsidRDefault="002B7D9F" w:rsidP="002B7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C7C4" w14:textId="77777777" w:rsidR="00E91921" w:rsidRDefault="00E91921" w:rsidP="002B7D9F">
      <w:pPr>
        <w:spacing w:line="240" w:lineRule="auto"/>
      </w:pPr>
      <w:r>
        <w:separator/>
      </w:r>
    </w:p>
  </w:footnote>
  <w:footnote w:type="continuationSeparator" w:id="0">
    <w:p w14:paraId="2B671278" w14:textId="77777777" w:rsidR="00E91921" w:rsidRDefault="00E91921" w:rsidP="002B7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2" w:rightFromText="142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808080" w:themeColor="background1" w:themeShade="80"/>
        <w:insideV w:val="none" w:sz="0" w:space="0" w:color="auto"/>
      </w:tblBorders>
      <w:tblLook w:val="04A0" w:firstRow="1" w:lastRow="0" w:firstColumn="1" w:lastColumn="0" w:noHBand="0" w:noVBand="1"/>
    </w:tblPr>
    <w:tblGrid>
      <w:gridCol w:w="2838"/>
      <w:gridCol w:w="2839"/>
      <w:gridCol w:w="2839"/>
    </w:tblGrid>
    <w:tr w:rsidR="00E4407C" w:rsidRPr="009A7ED5" w14:paraId="12B91016" w14:textId="77777777" w:rsidTr="00F1286E">
      <w:trPr>
        <w:trHeight w:val="989"/>
      </w:trPr>
      <w:tc>
        <w:tcPr>
          <w:tcW w:w="8516" w:type="dxa"/>
          <w:gridSpan w:val="3"/>
          <w:tcBorders>
            <w:bottom w:val="nil"/>
          </w:tcBorders>
          <w:vAlign w:val="center"/>
        </w:tcPr>
        <w:p w14:paraId="1066D850" w14:textId="77777777" w:rsidR="00E4407C" w:rsidRPr="009A7ED5" w:rsidRDefault="00022953" w:rsidP="00F1286E">
          <w:pPr>
            <w:pStyle w:val="HeaderText"/>
            <w:jc w:val="center"/>
            <w:rPr>
              <w:lang w:val="en-US"/>
            </w:rPr>
          </w:pPr>
          <w:r w:rsidRPr="009A7ED5">
            <w:rPr>
              <w:rFonts w:ascii="Futura PT Book" w:hAnsi="Futura PT Book"/>
              <w:noProof/>
              <w:lang w:val="en-US"/>
            </w:rPr>
            <w:drawing>
              <wp:anchor distT="0" distB="0" distL="114300" distR="114300" simplePos="0" relativeHeight="251659264" behindDoc="1" locked="1" layoutInCell="1" allowOverlap="0" wp14:anchorId="1AFED799" wp14:editId="3DA1DB3A">
                <wp:simplePos x="0" y="0"/>
                <wp:positionH relativeFrom="column">
                  <wp:posOffset>1858645</wp:posOffset>
                </wp:positionH>
                <wp:positionV relativeFrom="line">
                  <wp:posOffset>278130</wp:posOffset>
                </wp:positionV>
                <wp:extent cx="1447800" cy="551180"/>
                <wp:effectExtent l="0" t="0" r="0" b="1270"/>
                <wp:wrapTopAndBottom/>
                <wp:docPr id="6" name="Image 6" descr="Spanish Republic of Let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anish Republic of Lette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8523BE" w14:textId="77777777" w:rsidR="00E4407C" w:rsidRPr="009A7ED5" w:rsidRDefault="00E4407C" w:rsidP="00F1286E">
          <w:pPr>
            <w:pStyle w:val="HeaderText"/>
            <w:jc w:val="center"/>
            <w:rPr>
              <w:lang w:val="en-US"/>
            </w:rPr>
          </w:pPr>
        </w:p>
      </w:tc>
    </w:tr>
    <w:tr w:rsidR="00E4407C" w:rsidRPr="009A7ED5" w14:paraId="64A31AC0" w14:textId="77777777" w:rsidTr="00F1286E">
      <w:trPr>
        <w:trHeight w:val="247"/>
      </w:trPr>
      <w:tc>
        <w:tcPr>
          <w:tcW w:w="2838" w:type="dxa"/>
          <w:tcBorders>
            <w:top w:val="nil"/>
            <w:bottom w:val="single" w:sz="8" w:space="0" w:color="808080" w:themeColor="background1" w:themeShade="80"/>
          </w:tcBorders>
          <w:vAlign w:val="center"/>
        </w:tcPr>
        <w:p w14:paraId="60AACA39" w14:textId="77777777" w:rsidR="00E4407C" w:rsidRPr="009A7ED5" w:rsidRDefault="00000000" w:rsidP="00F1286E">
          <w:pPr>
            <w:pStyle w:val="HeaderText"/>
            <w:jc w:val="center"/>
            <w:rPr>
              <w:lang w:val="en-US"/>
            </w:rPr>
          </w:pPr>
          <w:sdt>
            <w:sdtPr>
              <w:rPr>
                <w:lang w:val="en-US"/>
              </w:rPr>
              <w:alias w:val="Objet "/>
              <w:tag w:val=""/>
              <w:id w:val="141020488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4407C" w:rsidRPr="009A7ED5">
                <w:rPr>
                  <w:lang w:val="en-US"/>
                </w:rPr>
                <w:t>Document Title</w:t>
              </w:r>
            </w:sdtContent>
          </w:sdt>
        </w:p>
      </w:tc>
      <w:sdt>
        <w:sdtPr>
          <w:rPr>
            <w:b/>
            <w:color w:val="7F7F7F" w:themeColor="text1" w:themeTint="80"/>
            <w:sz w:val="28"/>
            <w:szCs w:val="28"/>
            <w:lang w:val="en-US"/>
          </w:rPr>
          <w:alias w:val="Titre "/>
          <w:tag w:val=""/>
          <w:id w:val="470567882"/>
          <w:placeholder>
            <w:docPart w:val="61A770ED5AD5454B9EA34EE8A0FBB1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839" w:type="dxa"/>
              <w:tcBorders>
                <w:top w:val="nil"/>
                <w:bottom w:val="single" w:sz="8" w:space="0" w:color="808080" w:themeColor="background1" w:themeShade="80"/>
              </w:tcBorders>
              <w:vAlign w:val="center"/>
            </w:tcPr>
            <w:p w14:paraId="131CC952" w14:textId="77777777" w:rsidR="00E4407C" w:rsidRPr="009A7ED5" w:rsidRDefault="00E4407C" w:rsidP="00F1286E">
              <w:pPr>
                <w:jc w:val="center"/>
                <w:rPr>
                  <w:b/>
                  <w:color w:val="7F7F7F" w:themeColor="text1" w:themeTint="80"/>
                  <w:sz w:val="28"/>
                  <w:szCs w:val="28"/>
                  <w:lang w:val="en-US"/>
                </w:rPr>
              </w:pPr>
              <w:r w:rsidRPr="009A7ED5">
                <w:rPr>
                  <w:b/>
                  <w:color w:val="7F7F7F" w:themeColor="text1" w:themeTint="80"/>
                  <w:sz w:val="28"/>
                  <w:szCs w:val="28"/>
                  <w:lang w:val="en-US"/>
                </w:rPr>
                <w:t>Project Name</w:t>
              </w:r>
            </w:p>
          </w:tc>
        </w:sdtContent>
      </w:sdt>
      <w:tc>
        <w:tcPr>
          <w:tcW w:w="2839" w:type="dxa"/>
          <w:tcBorders>
            <w:top w:val="nil"/>
            <w:bottom w:val="single" w:sz="8" w:space="0" w:color="808080" w:themeColor="background1" w:themeShade="80"/>
          </w:tcBorders>
          <w:vAlign w:val="center"/>
        </w:tcPr>
        <w:p w14:paraId="526415BF" w14:textId="77777777" w:rsidR="00E4407C" w:rsidRPr="009A7ED5" w:rsidRDefault="00000000" w:rsidP="00F1286E">
          <w:pPr>
            <w:pStyle w:val="HeaderText"/>
            <w:jc w:val="center"/>
            <w:rPr>
              <w:lang w:val="en-US"/>
            </w:rPr>
          </w:pPr>
          <w:sdt>
            <w:sdtPr>
              <w:rPr>
                <w:rFonts w:ascii="Nimbus Sans L" w:hAnsi="Nimbus Sans L"/>
                <w:lang w:val="en-US"/>
              </w:rPr>
              <w:alias w:val="Date de publication"/>
              <w:tag w:val=""/>
              <w:id w:val="-572580963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7-02-05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="00022953" w:rsidRPr="009A7ED5">
                <w:rPr>
                  <w:rFonts w:ascii="Nimbus Sans L" w:hAnsi="Nimbus Sans L"/>
                  <w:lang w:val="en-US"/>
                </w:rPr>
                <w:t xml:space="preserve">     </w:t>
              </w:r>
            </w:sdtContent>
          </w:sdt>
        </w:p>
      </w:tc>
    </w:tr>
    <w:tr w:rsidR="00E4407C" w:rsidRPr="009A7ED5" w14:paraId="6BAFF1B4" w14:textId="77777777" w:rsidTr="00F1286E">
      <w:sdt>
        <w:sdtPr>
          <w:rPr>
            <w:rFonts w:ascii="Nimbus Sans L" w:hAnsi="Nimbus Sans L"/>
            <w:lang w:val="en-US"/>
          </w:rPr>
          <w:alias w:val="Auteur "/>
          <w:tag w:val=""/>
          <w:id w:val="-132790472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2838" w:type="dxa"/>
              <w:tcBorders>
                <w:top w:val="single" w:sz="8" w:space="0" w:color="808080" w:themeColor="background1" w:themeShade="80"/>
              </w:tcBorders>
              <w:vAlign w:val="center"/>
            </w:tcPr>
            <w:p w14:paraId="604613D6" w14:textId="40B24265" w:rsidR="00E4407C" w:rsidRPr="009A7ED5" w:rsidRDefault="006A5D0F" w:rsidP="00F1286E">
              <w:pPr>
                <w:jc w:val="center"/>
                <w:rPr>
                  <w:lang w:val="en-US"/>
                </w:rPr>
              </w:pPr>
              <w:r w:rsidRPr="009A7ED5">
                <w:rPr>
                  <w:rFonts w:ascii="Nimbus Sans L" w:hAnsi="Nimbus Sans L"/>
                  <w:lang w:val="en-US"/>
                </w:rPr>
                <w:t>Usama Mir</w:t>
              </w:r>
            </w:p>
          </w:tc>
        </w:sdtContent>
      </w:sdt>
      <w:tc>
        <w:tcPr>
          <w:tcW w:w="2839" w:type="dxa"/>
          <w:tcBorders>
            <w:top w:val="single" w:sz="8" w:space="0" w:color="808080" w:themeColor="background1" w:themeShade="80"/>
          </w:tcBorders>
          <w:vAlign w:val="center"/>
        </w:tcPr>
        <w:p w14:paraId="7B73DBA5" w14:textId="77777777" w:rsidR="00E4407C" w:rsidRPr="009A7ED5" w:rsidRDefault="00E4407C" w:rsidP="00F1286E">
          <w:pPr>
            <w:pStyle w:val="HeaderBold"/>
            <w:rPr>
              <w:lang w:val="en-US"/>
            </w:rPr>
          </w:pPr>
          <w:r w:rsidRPr="009A7ED5">
            <w:rPr>
              <w:rStyle w:val="PageNumber"/>
              <w:lang w:val="en-US"/>
            </w:rPr>
            <w:t xml:space="preserve">Page </w:t>
          </w:r>
          <w:r w:rsidRPr="009A7ED5">
            <w:rPr>
              <w:rStyle w:val="PageNumber"/>
              <w:lang w:val="en-US"/>
            </w:rPr>
            <w:fldChar w:fldCharType="begin"/>
          </w:r>
          <w:r w:rsidRPr="009A7ED5">
            <w:rPr>
              <w:rStyle w:val="PageNumber"/>
              <w:lang w:val="en-US"/>
            </w:rPr>
            <w:instrText xml:space="preserve"> PAGE  </w:instrText>
          </w:r>
          <w:r w:rsidRPr="009A7ED5">
            <w:rPr>
              <w:rStyle w:val="PageNumber"/>
              <w:lang w:val="en-US"/>
            </w:rPr>
            <w:fldChar w:fldCharType="separate"/>
          </w:r>
          <w:r w:rsidR="00E8097A" w:rsidRPr="009A7ED5">
            <w:rPr>
              <w:rStyle w:val="PageNumber"/>
              <w:lang w:val="en-US"/>
            </w:rPr>
            <w:t>4</w:t>
          </w:r>
          <w:r w:rsidRPr="009A7ED5">
            <w:rPr>
              <w:rStyle w:val="PageNumber"/>
              <w:lang w:val="en-US"/>
            </w:rPr>
            <w:fldChar w:fldCharType="end"/>
          </w:r>
        </w:p>
      </w:tc>
      <w:tc>
        <w:tcPr>
          <w:tcW w:w="2839" w:type="dxa"/>
          <w:tcBorders>
            <w:top w:val="single" w:sz="8" w:space="0" w:color="808080" w:themeColor="background1" w:themeShade="80"/>
          </w:tcBorders>
          <w:vAlign w:val="center"/>
        </w:tcPr>
        <w:p w14:paraId="26BE4027" w14:textId="77777777" w:rsidR="00E4407C" w:rsidRPr="009A7ED5" w:rsidRDefault="00E4407C" w:rsidP="00F1286E">
          <w:pPr>
            <w:pStyle w:val="HeaderText"/>
            <w:jc w:val="center"/>
            <w:rPr>
              <w:lang w:val="en-US"/>
            </w:rPr>
          </w:pPr>
          <w:r w:rsidRPr="009A7ED5">
            <w:rPr>
              <w:lang w:val="en-US"/>
            </w:rPr>
            <w:t>Version 1.0</w:t>
          </w:r>
        </w:p>
      </w:tc>
    </w:tr>
  </w:tbl>
  <w:p w14:paraId="57D888EA" w14:textId="77777777" w:rsidR="00E4407C" w:rsidRPr="009A7ED5" w:rsidRDefault="00E4407C">
    <w:pPr>
      <w:pStyle w:val="Header"/>
      <w:rPr>
        <w:sz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F"/>
    <w:rsid w:val="00022953"/>
    <w:rsid w:val="00030DF4"/>
    <w:rsid w:val="0010243D"/>
    <w:rsid w:val="002915DC"/>
    <w:rsid w:val="002B7D9F"/>
    <w:rsid w:val="00313678"/>
    <w:rsid w:val="003409CB"/>
    <w:rsid w:val="00467674"/>
    <w:rsid w:val="004F4CAD"/>
    <w:rsid w:val="0062169D"/>
    <w:rsid w:val="00653509"/>
    <w:rsid w:val="006949DC"/>
    <w:rsid w:val="006A5D0F"/>
    <w:rsid w:val="0083312F"/>
    <w:rsid w:val="00910CB5"/>
    <w:rsid w:val="0097609F"/>
    <w:rsid w:val="009A5FD3"/>
    <w:rsid w:val="009A7ED5"/>
    <w:rsid w:val="009E75D3"/>
    <w:rsid w:val="00A20C02"/>
    <w:rsid w:val="00AD04E7"/>
    <w:rsid w:val="00BA5C17"/>
    <w:rsid w:val="00BD2AC9"/>
    <w:rsid w:val="00BE269F"/>
    <w:rsid w:val="00C578A2"/>
    <w:rsid w:val="00D15574"/>
    <w:rsid w:val="00DD13F7"/>
    <w:rsid w:val="00E4407C"/>
    <w:rsid w:val="00E8097A"/>
    <w:rsid w:val="00E91921"/>
    <w:rsid w:val="00EB58A0"/>
    <w:rsid w:val="00F1286E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2FEF"/>
  <w15:chartTrackingRefBased/>
  <w15:docId w15:val="{67D08936-1099-4880-AEAC-CFBE602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A0"/>
    <w:pPr>
      <w:spacing w:after="0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7A"/>
    <w:pPr>
      <w:keepNext/>
      <w:keepLines/>
      <w:pBdr>
        <w:top w:val="single" w:sz="4" w:space="0" w:color="auto"/>
        <w:bottom w:val="single" w:sz="4" w:space="0" w:color="auto"/>
      </w:pBdr>
      <w:spacing w:after="120"/>
      <w:outlineLvl w:val="0"/>
    </w:pPr>
    <w:rPr>
      <w:rFonts w:ascii="Franklin Gothic Book" w:eastAsiaTheme="majorEastAsia" w:hAnsi="Franklin Gothic Book" w:cstheme="majorBidi"/>
      <w:smallCaps/>
      <w:color w:val="A5A5A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D9F"/>
    <w:pPr>
      <w:spacing w:after="300" w:line="240" w:lineRule="auto"/>
      <w:contextualSpacing/>
      <w:jc w:val="center"/>
    </w:pPr>
    <w:rPr>
      <w:rFonts w:ascii="Neutraface 2 Text Bold" w:eastAsiaTheme="majorEastAsia" w:hAnsi="Neutraface 2 Text Bold" w:cstheme="majorBidi"/>
      <w:color w:val="F2F2F2" w:themeColor="background1" w:themeShade="F2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D9F"/>
    <w:rPr>
      <w:rFonts w:ascii="Neutraface 2 Text Bold" w:eastAsiaTheme="majorEastAsia" w:hAnsi="Neutraface 2 Text Bold" w:cstheme="majorBidi"/>
      <w:color w:val="F2F2F2" w:themeColor="background1" w:themeShade="F2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9F"/>
    <w:pPr>
      <w:numPr>
        <w:ilvl w:val="1"/>
      </w:numPr>
      <w:spacing w:line="240" w:lineRule="auto"/>
      <w:jc w:val="center"/>
    </w:pPr>
    <w:rPr>
      <w:rFonts w:ascii="Helvetica Light" w:eastAsiaTheme="majorEastAsia" w:hAnsi="Helvetica Light" w:cstheme="majorBidi"/>
      <w:iCs/>
      <w:color w:val="595959" w:themeColor="text1" w:themeTint="A6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D9F"/>
    <w:rPr>
      <w:rFonts w:ascii="Helvetica Light" w:eastAsiaTheme="majorEastAsia" w:hAnsi="Helvetica Light" w:cstheme="majorBidi"/>
      <w:iCs/>
      <w:color w:val="595959" w:themeColor="text1" w:themeTint="A6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2B7D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7D9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9F"/>
  </w:style>
  <w:style w:type="paragraph" w:styleId="Footer">
    <w:name w:val="footer"/>
    <w:basedOn w:val="Normal"/>
    <w:link w:val="FooterChar"/>
    <w:uiPriority w:val="99"/>
    <w:unhideWhenUsed/>
    <w:rsid w:val="002B7D9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9F"/>
  </w:style>
  <w:style w:type="character" w:styleId="SubtleEmphasis">
    <w:name w:val="Subtle Emphasis"/>
    <w:basedOn w:val="DefaultParagraphFont"/>
    <w:uiPriority w:val="19"/>
    <w:qFormat/>
    <w:rsid w:val="002B7D9F"/>
    <w:rPr>
      <w:rFonts w:ascii="Helvetica Light" w:hAnsi="Helvetica Light"/>
      <w:b w:val="0"/>
      <w:i w:val="0"/>
      <w:iCs/>
      <w:color w:val="808080" w:themeColor="text1" w:themeTint="7F"/>
      <w:sz w:val="24"/>
    </w:rPr>
  </w:style>
  <w:style w:type="table" w:styleId="TableGrid">
    <w:name w:val="Table Grid"/>
    <w:basedOn w:val="TableNormal"/>
    <w:uiPriority w:val="59"/>
    <w:rsid w:val="002B7D9F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 Text"/>
    <w:basedOn w:val="Normal"/>
    <w:qFormat/>
    <w:rsid w:val="002B7D9F"/>
    <w:pPr>
      <w:spacing w:line="240" w:lineRule="auto"/>
    </w:pPr>
    <w:rPr>
      <w:rFonts w:ascii="Helvetica Light" w:eastAsiaTheme="minorEastAsia" w:hAnsi="Helvetica Light"/>
      <w:sz w:val="20"/>
      <w:szCs w:val="18"/>
    </w:rPr>
  </w:style>
  <w:style w:type="paragraph" w:customStyle="1" w:styleId="HeaderBold">
    <w:name w:val="Header Bold"/>
    <w:basedOn w:val="Normal"/>
    <w:qFormat/>
    <w:rsid w:val="002B7D9F"/>
    <w:pPr>
      <w:spacing w:line="240" w:lineRule="auto"/>
      <w:jc w:val="center"/>
    </w:pPr>
    <w:rPr>
      <w:rFonts w:eastAsiaTheme="minorEastAsia"/>
      <w:b/>
      <w:color w:val="7F7F7F" w:themeColor="text1" w:themeTint="8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B7D9F"/>
  </w:style>
  <w:style w:type="paragraph" w:customStyle="1" w:styleId="Standard">
    <w:name w:val="Standard"/>
    <w:rsid w:val="00F128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1286E"/>
    <w:pPr>
      <w:suppressLineNumbers/>
    </w:pPr>
  </w:style>
  <w:style w:type="character" w:styleId="Emphasis">
    <w:name w:val="Emphasis"/>
    <w:basedOn w:val="DefaultParagraphFont"/>
    <w:uiPriority w:val="20"/>
    <w:qFormat/>
    <w:rsid w:val="00F1286E"/>
    <w:rPr>
      <w:i/>
    </w:rPr>
  </w:style>
  <w:style w:type="paragraph" w:customStyle="1" w:styleId="TableHeader">
    <w:name w:val="Table Header"/>
    <w:basedOn w:val="TableContents"/>
    <w:qFormat/>
    <w:rsid w:val="00F1286E"/>
    <w:pPr>
      <w:jc w:val="center"/>
    </w:pPr>
    <w:rPr>
      <w:rFonts w:ascii="Helvetica" w:hAnsi="Helvetica"/>
      <w:b/>
      <w:bCs/>
      <w:color w:val="D9D9D9" w:themeColor="background1" w:themeShade="D9"/>
    </w:rPr>
  </w:style>
  <w:style w:type="character" w:customStyle="1" w:styleId="Heading1Char">
    <w:name w:val="Heading 1 Char"/>
    <w:basedOn w:val="DefaultParagraphFont"/>
    <w:link w:val="Heading1"/>
    <w:uiPriority w:val="9"/>
    <w:rsid w:val="00E8097A"/>
    <w:rPr>
      <w:rFonts w:ascii="Franklin Gothic Book" w:eastAsiaTheme="majorEastAsia" w:hAnsi="Franklin Gothic Book" w:cstheme="majorBidi"/>
      <w:smallCaps/>
      <w:color w:val="A5A5A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ch\OneDrive\Desktop\U%20of%20Windsor\Comp%208117%20-%20Summer2022\Project\COMP8117_TMPL_1_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9BA33DCB6B426694B63309FBBC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A093-EAAD-42D8-B017-F65CF696C561}"/>
      </w:docPartPr>
      <w:docPartBody>
        <w:p w:rsidR="00AC5937" w:rsidRDefault="006F101C">
          <w:pPr>
            <w:pStyle w:val="D69BA33DCB6B426694B63309FBBCB0BF"/>
          </w:pPr>
          <w:r w:rsidRPr="009731B8">
            <w:rPr>
              <w:rStyle w:val="PlaceholderText"/>
            </w:rPr>
            <w:t>[Titre ]</w:t>
          </w:r>
        </w:p>
      </w:docPartBody>
    </w:docPart>
    <w:docPart>
      <w:docPartPr>
        <w:name w:val="28562860B1534F199369F41C370AB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A422D-54C2-45FF-B393-EEB615FC5AF1}"/>
      </w:docPartPr>
      <w:docPartBody>
        <w:p w:rsidR="00AC5937" w:rsidRDefault="006F101C">
          <w:pPr>
            <w:pStyle w:val="28562860B1534F199369F41C370ABBFD"/>
          </w:pPr>
          <w:r w:rsidRPr="009731B8">
            <w:rPr>
              <w:rStyle w:val="PlaceholderText"/>
            </w:rPr>
            <w:t>[Objet ]</w:t>
          </w:r>
        </w:p>
      </w:docPartBody>
    </w:docPart>
    <w:docPart>
      <w:docPartPr>
        <w:name w:val="61A770ED5AD5454B9EA34EE8A0FB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B2C33-5290-4098-9CA9-A87EC4F4EAC6}"/>
      </w:docPartPr>
      <w:docPartBody>
        <w:p w:rsidR="00AC5937" w:rsidRDefault="006F101C">
          <w:pPr>
            <w:pStyle w:val="61A770ED5AD5454B9EA34EE8A0FBB184"/>
          </w:pPr>
          <w:r w:rsidRPr="009731B8">
            <w:rPr>
              <w:rStyle w:val="PlaceholderText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Neutraface 2 Text Bold">
    <w:altName w:val="Trebuchet MS"/>
    <w:charset w:val="00"/>
    <w:family w:val="auto"/>
    <w:pitch w:val="variable"/>
    <w:sig w:usb0="00000001" w:usb1="00000000" w:usb2="00000000" w:usb3="00000000" w:csb0="0000009B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 Sans L">
    <w:altName w:val="Arial"/>
    <w:charset w:val="00"/>
    <w:family w:val="swiss"/>
    <w:pitch w:val="default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C"/>
    <w:rsid w:val="00324D57"/>
    <w:rsid w:val="006F101C"/>
    <w:rsid w:val="00A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9BA33DCB6B426694B63309FBBCB0BF">
    <w:name w:val="D69BA33DCB6B426694B63309FBBCB0BF"/>
  </w:style>
  <w:style w:type="paragraph" w:customStyle="1" w:styleId="28562860B1534F199369F41C370ABBFD">
    <w:name w:val="28562860B1534F199369F41C370ABBFD"/>
  </w:style>
  <w:style w:type="paragraph" w:customStyle="1" w:styleId="61A770ED5AD5454B9EA34EE8A0FBB184">
    <w:name w:val="61A770ED5AD5454B9EA34EE8A0FBB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COMP8117_TMPL_1_0</Template>
  <TotalTime>7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Document Title</dc:subject>
  <dc:creator>Usama Mir</dc:creator>
  <cp:keywords/>
  <dc:description/>
  <cp:lastModifiedBy>Usama Mir</cp:lastModifiedBy>
  <cp:revision>12</cp:revision>
  <dcterms:created xsi:type="dcterms:W3CDTF">2022-05-09T04:43:00Z</dcterms:created>
  <dcterms:modified xsi:type="dcterms:W3CDTF">2023-05-05T03:48:00Z</dcterms:modified>
</cp:coreProperties>
</file>